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61D" w14:textId="77777777"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0"/>
        <w:gridCol w:w="3102"/>
        <w:gridCol w:w="1073"/>
        <w:gridCol w:w="3430"/>
      </w:tblGrid>
      <w:tr w:rsidR="00D16FF8" w:rsidRPr="000C1415" w14:paraId="544B8C99" w14:textId="77777777" w:rsidTr="7F414F0A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Content>
              <w:p w14:paraId="1E609B84" w14:textId="77777777"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  <w:p w14:paraId="4D5F631A" w14:textId="77777777" w:rsidR="293A088B" w:rsidRDefault="293A088B"/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14:paraId="4DE72E8F" w14:textId="38386F8D" w:rsidR="00D16FF8" w:rsidRPr="000C1415" w:rsidRDefault="001F5212" w:rsidP="004B4ED7">
            <w:pPr>
              <w:rPr>
                <w:lang w:val="pt-BR"/>
              </w:rPr>
            </w:pPr>
            <w:r>
              <w:rPr>
                <w:lang w:val="pt-BR"/>
              </w:rPr>
              <w:t xml:space="preserve">Cauã </w:t>
            </w:r>
            <w:proofErr w:type="spellStart"/>
            <w:r>
              <w:rPr>
                <w:lang w:val="pt-BR"/>
              </w:rPr>
              <w:t>altron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puliani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671FE9FF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14:paraId="36C4AF8E" w14:textId="784FE90F" w:rsidR="00D16FF8" w:rsidRPr="000C1415" w:rsidRDefault="001F5212" w:rsidP="004B4ED7">
            <w:pPr>
              <w:rPr>
                <w:lang w:val="pt-BR"/>
              </w:rPr>
            </w:pPr>
            <w:r>
              <w:rPr>
                <w:lang w:val="pt-BR"/>
              </w:rPr>
              <w:t xml:space="preserve">1° </w:t>
            </w:r>
            <w:proofErr w:type="spellStart"/>
            <w:r>
              <w:rPr>
                <w:lang w:val="pt-BR"/>
              </w:rPr>
              <w:t>info</w:t>
            </w:r>
            <w:proofErr w:type="spellEnd"/>
          </w:p>
        </w:tc>
      </w:tr>
      <w:tr w:rsidR="00D16FF8" w:rsidRPr="000C1415" w14:paraId="01407E5B" w14:textId="77777777" w:rsidTr="7F414F0A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2EC9076A" w14:textId="77777777"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14:paraId="78439ACA" w14:textId="4B41FD4F" w:rsidR="00D16FF8" w:rsidRPr="000C1415" w:rsidRDefault="001F5212" w:rsidP="004B4ED7">
            <w:pPr>
              <w:rPr>
                <w:lang w:val="pt-BR"/>
              </w:rPr>
            </w:pPr>
            <w:r>
              <w:rPr>
                <w:lang w:val="pt-BR"/>
              </w:rPr>
              <w:t xml:space="preserve">Estevão </w:t>
            </w:r>
            <w:r w:rsidR="00EC12BA">
              <w:rPr>
                <w:lang w:val="pt-BR"/>
              </w:rPr>
              <w:t xml:space="preserve">da silva Lucrécio 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D20BAA9" w14:textId="77777777" w:rsidR="00D16FF8" w:rsidRPr="000C1415" w:rsidRDefault="00000000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14:paraId="0D3B329E" w14:textId="34225FE6" w:rsidR="00D16FF8" w:rsidRPr="000C1415" w:rsidRDefault="002018B7" w:rsidP="004B4ED7">
            <w:pPr>
              <w:rPr>
                <w:lang w:val="pt-BR"/>
              </w:rPr>
            </w:pPr>
            <w:r>
              <w:rPr>
                <w:lang w:val="pt-BR"/>
              </w:rPr>
              <w:t>Integral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0"/>
        <w:gridCol w:w="7605"/>
      </w:tblGrid>
      <w:tr w:rsidR="004B4ED7" w:rsidRPr="000C1415" w14:paraId="45D0A8FB" w14:textId="77777777" w:rsidTr="7F414F0A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Content>
            <w:tc>
              <w:tcPr>
                <w:tcW w:w="1435" w:type="dxa"/>
              </w:tcPr>
              <w:p w14:paraId="51A59785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00A0C781" w14:textId="1DB3EB5A" w:rsidR="004B4ED7" w:rsidRPr="000C1415" w:rsidRDefault="002018B7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04/09/2022</w:t>
            </w:r>
          </w:p>
        </w:tc>
      </w:tr>
    </w:tbl>
    <w:p w14:paraId="672A6659" w14:textId="77777777" w:rsidR="00D16FF8" w:rsidRDefault="00D16FF8">
      <w:pPr>
        <w:pStyle w:val="Instrues"/>
        <w:rPr>
          <w:lang w:val="pt-BR"/>
        </w:rPr>
      </w:pPr>
    </w:p>
    <w:p w14:paraId="0A37501D" w14:textId="77777777" w:rsidR="002A7991" w:rsidRPr="000C1415" w:rsidRDefault="002A7991">
      <w:pPr>
        <w:pStyle w:val="Instrues"/>
        <w:rPr>
          <w:lang w:val="pt-BR"/>
        </w:rPr>
      </w:pPr>
    </w:p>
    <w:p w14:paraId="4BF5A248" w14:textId="1A589445" w:rsidR="00D16FF8" w:rsidRDefault="002A7991" w:rsidP="002A7991">
      <w:pPr>
        <w:pStyle w:val="Ttulo3"/>
        <w:rPr>
          <w:lang w:val="pt-BR"/>
        </w:rPr>
      </w:pPr>
      <w:r w:rsidRPr="7F414F0A">
        <w:rPr>
          <w:lang w:val="pt-BR"/>
        </w:rPr>
        <w:t>Qual Sprint(s) este trabalhando no período deste relatório? Descreva-a(s)</w:t>
      </w:r>
    </w:p>
    <w:p w14:paraId="6C29F85A" w14:textId="5EC78DC6" w:rsidR="00603708" w:rsidRPr="002018B7" w:rsidRDefault="00603708" w:rsidP="002018B7">
      <w:pPr>
        <w:rPr>
          <w:lang w:val="pt-BR"/>
        </w:rPr>
      </w:pPr>
      <w:r>
        <w:rPr>
          <w:lang w:val="pt-BR"/>
        </w:rPr>
        <w:t>Nenhuma no momento</w:t>
      </w:r>
      <w:r w:rsidR="006517A7">
        <w:rPr>
          <w:lang w:val="pt-BR"/>
        </w:rPr>
        <w:t>.</w:t>
      </w:r>
    </w:p>
    <w:p w14:paraId="7E0E2087" w14:textId="07CF09FE" w:rsidR="00D16FF8" w:rsidRDefault="002A7991" w:rsidP="00703EE4">
      <w:pPr>
        <w:pStyle w:val="Ttulo3"/>
        <w:rPr>
          <w:lang w:val="pt-BR"/>
        </w:rPr>
      </w:pPr>
      <w:r w:rsidRPr="7F414F0A">
        <w:rPr>
          <w:lang w:val="pt-BR"/>
        </w:rPr>
        <w:t>Você teve alguma dificuldade na entrega da(s) Sprints(s)?</w:t>
      </w:r>
    </w:p>
    <w:p w14:paraId="2CBF11E4" w14:textId="753A75D6" w:rsidR="006517A7" w:rsidRPr="006517A7" w:rsidRDefault="006517A7" w:rsidP="006517A7">
      <w:pPr>
        <w:rPr>
          <w:lang w:val="pt-BR"/>
        </w:rPr>
      </w:pPr>
      <w:r>
        <w:rPr>
          <w:lang w:val="pt-BR"/>
        </w:rPr>
        <w:t>Não.</w:t>
      </w:r>
    </w:p>
    <w:p w14:paraId="7F3580E7" w14:textId="2896C8A9" w:rsidR="00152BD3" w:rsidRDefault="002A7991" w:rsidP="00152BD3">
      <w:pPr>
        <w:pStyle w:val="Ttulo3"/>
        <w:rPr>
          <w:lang w:val="pt-BR"/>
        </w:rPr>
      </w:pPr>
      <w:r>
        <w:rPr>
          <w:lang w:val="pt-BR"/>
        </w:rPr>
        <w:t>Caso você tenha tido alguma dificuldade, você recebeu orientação de seu Scrum Master?</w:t>
      </w:r>
    </w:p>
    <w:p w14:paraId="3B9CCC2B" w14:textId="14D9104E" w:rsidR="006517A7" w:rsidRPr="006517A7" w:rsidRDefault="006517A7" w:rsidP="006517A7">
      <w:pPr>
        <w:rPr>
          <w:lang w:val="pt-BR"/>
        </w:rPr>
      </w:pPr>
      <w:r>
        <w:rPr>
          <w:lang w:val="pt-BR"/>
        </w:rPr>
        <w:t>Não tive dificuldade.</w:t>
      </w:r>
    </w:p>
    <w:sectPr w:rsidR="006517A7" w:rsidRPr="006517A7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9B37" w14:textId="77777777" w:rsidR="005C4F6A" w:rsidRDefault="005C4F6A">
      <w:pPr>
        <w:spacing w:before="0" w:after="0" w:line="240" w:lineRule="auto"/>
      </w:pPr>
      <w:r>
        <w:separator/>
      </w:r>
    </w:p>
  </w:endnote>
  <w:endnote w:type="continuationSeparator" w:id="0">
    <w:p w14:paraId="472F89BC" w14:textId="77777777" w:rsidR="005C4F6A" w:rsidRDefault="005C4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60DF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fldSimple w:instr="NUMPAGES  \* Arabic  \* MERGEFORMAT">
      <w:r w:rsidR="000C1415" w:rsidRPr="000C1415">
        <w:rPr>
          <w:noProof/>
          <w:lang w:val="pt-BR" w:bidi="pt-BR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2B3C" w14:textId="77777777" w:rsidR="005C4F6A" w:rsidRDefault="005C4F6A">
      <w:pPr>
        <w:spacing w:before="0" w:after="0" w:line="240" w:lineRule="auto"/>
      </w:pPr>
      <w:r>
        <w:separator/>
      </w:r>
    </w:p>
  </w:footnote>
  <w:footnote w:type="continuationSeparator" w:id="0">
    <w:p w14:paraId="38B86BB0" w14:textId="77777777" w:rsidR="005C4F6A" w:rsidRDefault="005C4F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540478506">
    <w:abstractNumId w:val="10"/>
  </w:num>
  <w:num w:numId="2" w16cid:durableId="1630932181">
    <w:abstractNumId w:val="9"/>
  </w:num>
  <w:num w:numId="3" w16cid:durableId="892817309">
    <w:abstractNumId w:val="7"/>
  </w:num>
  <w:num w:numId="4" w16cid:durableId="282662120">
    <w:abstractNumId w:val="6"/>
  </w:num>
  <w:num w:numId="5" w16cid:durableId="838816439">
    <w:abstractNumId w:val="5"/>
  </w:num>
  <w:num w:numId="6" w16cid:durableId="1911891313">
    <w:abstractNumId w:val="4"/>
  </w:num>
  <w:num w:numId="7" w16cid:durableId="107244248">
    <w:abstractNumId w:val="8"/>
  </w:num>
  <w:num w:numId="8" w16cid:durableId="1664577228">
    <w:abstractNumId w:val="3"/>
  </w:num>
  <w:num w:numId="9" w16cid:durableId="1887797117">
    <w:abstractNumId w:val="2"/>
  </w:num>
  <w:num w:numId="10" w16cid:durableId="1635872143">
    <w:abstractNumId w:val="1"/>
  </w:num>
  <w:num w:numId="11" w16cid:durableId="63807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C1415"/>
    <w:rsid w:val="00152BD3"/>
    <w:rsid w:val="00183790"/>
    <w:rsid w:val="001C348C"/>
    <w:rsid w:val="001F5212"/>
    <w:rsid w:val="002018B7"/>
    <w:rsid w:val="0027272E"/>
    <w:rsid w:val="002A7991"/>
    <w:rsid w:val="003210CB"/>
    <w:rsid w:val="003D6B32"/>
    <w:rsid w:val="00481968"/>
    <w:rsid w:val="00494233"/>
    <w:rsid w:val="004B4ED7"/>
    <w:rsid w:val="004C0B9A"/>
    <w:rsid w:val="0050715B"/>
    <w:rsid w:val="005C4F6A"/>
    <w:rsid w:val="005E4F75"/>
    <w:rsid w:val="00603708"/>
    <w:rsid w:val="00605DAA"/>
    <w:rsid w:val="00622C07"/>
    <w:rsid w:val="006517A7"/>
    <w:rsid w:val="00656A53"/>
    <w:rsid w:val="00675B76"/>
    <w:rsid w:val="006956BD"/>
    <w:rsid w:val="006B664C"/>
    <w:rsid w:val="006E2643"/>
    <w:rsid w:val="00703EE4"/>
    <w:rsid w:val="008F19A1"/>
    <w:rsid w:val="0097631D"/>
    <w:rsid w:val="009A7E61"/>
    <w:rsid w:val="00A26BCF"/>
    <w:rsid w:val="00A46A27"/>
    <w:rsid w:val="00A605D8"/>
    <w:rsid w:val="00B1573C"/>
    <w:rsid w:val="00C44D97"/>
    <w:rsid w:val="00C56D36"/>
    <w:rsid w:val="00C73977"/>
    <w:rsid w:val="00C77AB8"/>
    <w:rsid w:val="00D16FF8"/>
    <w:rsid w:val="00D43FBC"/>
    <w:rsid w:val="00DE749A"/>
    <w:rsid w:val="00E00FB1"/>
    <w:rsid w:val="00EC12BA"/>
    <w:rsid w:val="00F65E87"/>
    <w:rsid w:val="00FC1B79"/>
    <w:rsid w:val="0694C54F"/>
    <w:rsid w:val="12ACB5B7"/>
    <w:rsid w:val="137983C1"/>
    <w:rsid w:val="25DE1592"/>
    <w:rsid w:val="293A088B"/>
    <w:rsid w:val="3717891B"/>
    <w:rsid w:val="3A51F0DA"/>
    <w:rsid w:val="3EFE380E"/>
    <w:rsid w:val="4BF9A1FD"/>
    <w:rsid w:val="4C53031C"/>
    <w:rsid w:val="57C51682"/>
    <w:rsid w:val="73822B06"/>
    <w:rsid w:val="7B69CC35"/>
    <w:rsid w:val="7D070B65"/>
    <w:rsid w:val="7EA2DBC6"/>
    <w:rsid w:val="7F41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558372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6556E6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6556E6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6556E6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6556E6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6556E6"/>
    <w:rsid w:val="008F19A1"/>
    <w:rsid w:val="00C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91D197AA644EB0A0021AB3EAB310E3">
    <w:name w:val="9D91D197AA644EB0A0021AB3EAB310E3"/>
  </w:style>
  <w:style w:type="paragraph" w:customStyle="1" w:styleId="C44AD78C214D4461A66E71311563BC6C">
    <w:name w:val="C44AD78C214D4461A66E71311563BC6C"/>
  </w:style>
  <w:style w:type="paragraph" w:customStyle="1" w:styleId="7CC59620FE914790B4A0EB40AA2478DF">
    <w:name w:val="7CC59620FE914790B4A0EB40AA2478DF"/>
  </w:style>
  <w:style w:type="paragraph" w:customStyle="1" w:styleId="1686B6E0A38643AEA37F5BC71938B528">
    <w:name w:val="1686B6E0A38643AEA37F5BC71938B528"/>
  </w:style>
  <w:style w:type="paragraph" w:customStyle="1" w:styleId="1C71281E198F4497B6EAB7524F8B92DF">
    <w:name w:val="1C71281E198F4497B6EAB7524F8B92DF"/>
  </w:style>
  <w:style w:type="paragraph" w:customStyle="1" w:styleId="E76B9819000F418F99FE5ED0C06D7786">
    <w:name w:val="E76B9819000F418F99FE5ED0C06D7786"/>
  </w:style>
  <w:style w:type="paragraph" w:customStyle="1" w:styleId="9B3D8DCD5970496D99EC3E93A8A6D747">
    <w:name w:val="9B3D8DCD5970496D99EC3E93A8A6D747"/>
  </w:style>
  <w:style w:type="paragraph" w:customStyle="1" w:styleId="47E026AED2E34C2193F3FE60D6F0E246">
    <w:name w:val="47E026AED2E34C2193F3FE60D6F0E246"/>
  </w:style>
  <w:style w:type="paragraph" w:customStyle="1" w:styleId="D7E16B935791498692EC795E7B43FB4A">
    <w:name w:val="D7E16B935791498692EC795E7B43F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10" ma:contentTypeDescription="Crie um novo documento." ma:contentTypeScope="" ma:versionID="4992336bb3f0c3f344c58f0eff436b8c">
  <xsd:schema xmlns:xsd="http://www.w3.org/2001/XMLSchema" xmlns:xs="http://www.w3.org/2001/XMLSchema" xmlns:p="http://schemas.microsoft.com/office/2006/metadata/properties" xmlns:ns2="2145c0f7-bc92-4a1b-85cd-65f9de71d631" xmlns:ns3="e4158854-e269-4fd9-ba2b-e46daaef74ca" targetNamespace="http://schemas.microsoft.com/office/2006/metadata/properties" ma:root="true" ma:fieldsID="4c56ffae09bcdea967f00c46b1a163d1" ns2:_="" ns3:_="">
    <xsd:import namespace="2145c0f7-bc92-4a1b-85cd-65f9de71d631"/>
    <xsd:import namespace="e4158854-e269-4fd9-ba2b-e46daaef7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8854-e269-4fd9-ba2b-e46daaef74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fc153b6-69eb-48f3-b6a9-6b3837fd9877}" ma:internalName="TaxCatchAll" ma:showField="CatchAllData" ma:web="e4158854-e269-4fd9-ba2b-e46daaef74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45c0f7-bc92-4a1b-85cd-65f9de71d631">
      <Terms xmlns="http://schemas.microsoft.com/office/infopath/2007/PartnerControls"/>
    </lcf76f155ced4ddcb4097134ff3c332f>
    <TaxCatchAll xmlns="e4158854-e269-4fd9-ba2b-e46daaef74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A97AB-0332-4886-9666-00A2E1A988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45c0f7-bc92-4a1b-85cd-65f9de71d631"/>
    <ds:schemaRef ds:uri="e4158854-e269-4fd9-ba2b-e46daaef74ca"/>
  </ds:schemaRefs>
</ds:datastoreItem>
</file>

<file path=customXml/itemProps2.xml><?xml version="1.0" encoding="utf-8"?>
<ds:datastoreItem xmlns:ds="http://schemas.openxmlformats.org/officeDocument/2006/customXml" ds:itemID="{51A68DDD-375D-49D2-BE66-8D38A4AECEE3}">
  <ds:schemaRefs>
    <ds:schemaRef ds:uri="http://schemas.microsoft.com/office/2006/metadata/properties"/>
    <ds:schemaRef ds:uri="http://www.w3.org/2000/xmlns/"/>
    <ds:schemaRef ds:uri="2145c0f7-bc92-4a1b-85cd-65f9de71d631"/>
    <ds:schemaRef ds:uri="http://schemas.microsoft.com/office/infopath/2007/PartnerControls"/>
    <ds:schemaRef ds:uri="e4158854-e269-4fd9-ba2b-e46daaef74ca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817D32F-C10D-4689-9CE7-74F989509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Teste%20com%20perguntas%20de%20redação.dotx</Template>
  <TotalTime>3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CAUA ALTRON PULIANE</cp:lastModifiedBy>
  <cp:revision>8</cp:revision>
  <dcterms:created xsi:type="dcterms:W3CDTF">2022-08-10T22:40:00Z</dcterms:created>
  <dcterms:modified xsi:type="dcterms:W3CDTF">2022-09-05T02:03:00Z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